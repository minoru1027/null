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B2FCB" w14:textId="77777777" w:rsidR="00F30384" w:rsidRPr="00103556" w:rsidRDefault="00285E8C">
      <w:pPr>
        <w:jc w:val="left"/>
        <w:rPr>
          <w:rFonts w:ascii="ＭＳ ゴシック" w:eastAsia="ＭＳ ゴシック" w:hAnsi="ＭＳ ゴシック"/>
          <w:sz w:val="56"/>
          <w:szCs w:val="56"/>
        </w:rPr>
      </w:pPr>
      <w:r>
        <w:rPr>
          <w:rFonts w:ascii="ＭＳ ゴシック" w:eastAsia="ＭＳ ゴシック" w:hAnsi="ＭＳ ゴシック"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40232E3" wp14:editId="236716D8">
                <wp:simplePos x="0" y="0"/>
                <wp:positionH relativeFrom="column">
                  <wp:posOffset>5323840</wp:posOffset>
                </wp:positionH>
                <wp:positionV relativeFrom="paragraph">
                  <wp:posOffset>-103505</wp:posOffset>
                </wp:positionV>
                <wp:extent cx="706755" cy="810260"/>
                <wp:effectExtent l="0" t="0" r="17145" b="2794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8102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489E" w14:textId="77777777" w:rsidR="00287BD5" w:rsidRPr="00103556" w:rsidRDefault="00287BD5" w:rsidP="00315360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03556">
                              <w:rPr>
                                <w:rFonts w:ascii="ＭＳ ゴシック" w:eastAsia="ＭＳ ゴシック" w:hAnsi="ＭＳ ゴシック" w:hint="eastAsia"/>
                              </w:rPr>
                              <w:t>承認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232E3" id="Rectangle 5" o:spid="_x0000_s1026" style="position:absolute;margin-left:419.2pt;margin-top:-8.15pt;width:55.65pt;height:6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" fillcolor="white [3201]" strokecolor="black [3200]" strokeweight="2pt">
                <v:textbox inset="5.85pt,.7pt,5.85pt,.7pt">
                  <w:txbxContent>
                    <w:p w14:paraId="6CF5489E" w14:textId="77777777" w:rsidR="00287BD5" w:rsidRPr="00103556" w:rsidRDefault="00287BD5" w:rsidP="00315360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103556">
                        <w:rPr>
                          <w:rFonts w:ascii="ＭＳ ゴシック" w:eastAsia="ＭＳ ゴシック" w:hAnsi="ＭＳ ゴシック" w:hint="eastAsia"/>
                        </w:rPr>
                        <w:t>承認</w:t>
                      </w:r>
                    </w:p>
                  </w:txbxContent>
                </v:textbox>
              </v:rect>
            </w:pict>
          </mc:Fallback>
        </mc:AlternateContent>
      </w:r>
      <w:r w:rsidR="00537EBC" w:rsidRPr="00103556">
        <w:rPr>
          <w:rFonts w:ascii="ＭＳ ゴシック" w:eastAsia="ＭＳ ゴシック" w:hAnsi="ＭＳ ゴシック" w:hint="eastAsia"/>
          <w:sz w:val="56"/>
          <w:szCs w:val="56"/>
        </w:rPr>
        <w:t>卒業研究</w:t>
      </w:r>
      <w:r w:rsidR="00EB4310">
        <w:rPr>
          <w:rFonts w:ascii="ＭＳ ゴシック" w:eastAsia="ＭＳ ゴシック" w:hAnsi="ＭＳ ゴシック" w:hint="eastAsia"/>
          <w:sz w:val="56"/>
          <w:szCs w:val="56"/>
        </w:rPr>
        <w:t xml:space="preserve"> </w:t>
      </w:r>
      <w:r w:rsidR="00537EBC" w:rsidRPr="00103556">
        <w:rPr>
          <w:rFonts w:ascii="ＭＳ ゴシック" w:eastAsia="ＭＳ ゴシック" w:hAnsi="ＭＳ ゴシック" w:hint="eastAsia"/>
          <w:sz w:val="56"/>
          <w:szCs w:val="56"/>
        </w:rPr>
        <w:t>企画書</w:t>
      </w:r>
    </w:p>
    <w:p w14:paraId="156556B7" w14:textId="77777777" w:rsidR="00F30384" w:rsidRDefault="00F30384">
      <w:pPr>
        <w:jc w:val="left"/>
      </w:pPr>
    </w:p>
    <w:p w14:paraId="60CB0582" w14:textId="77777777" w:rsidR="00EC2758" w:rsidRDefault="00EC2758">
      <w:pPr>
        <w:jc w:val="left"/>
      </w:pPr>
    </w:p>
    <w:p w14:paraId="6BBC6765" w14:textId="6A04B012" w:rsidR="00F30384" w:rsidRPr="00103556" w:rsidRDefault="00537EBC" w:rsidP="00537EBC">
      <w:pPr>
        <w:ind w:right="-2" w:firstLineChars="3106" w:firstLine="6003"/>
        <w:rPr>
          <w:rFonts w:ascii="ＭＳ ゴシック" w:eastAsia="ＭＳ ゴシック" w:hAnsi="ＭＳ ゴシック"/>
        </w:rPr>
      </w:pPr>
      <w:r w:rsidRPr="00103556">
        <w:rPr>
          <w:rFonts w:ascii="ＭＳ ゴシック" w:eastAsia="ＭＳ ゴシック" w:hAnsi="ＭＳ ゴシック" w:hint="eastAsia"/>
        </w:rPr>
        <w:t>作成日</w:t>
      </w:r>
      <w:r w:rsidR="0066292D">
        <w:rPr>
          <w:rFonts w:ascii="ＭＳ ゴシック" w:eastAsia="ＭＳ ゴシック" w:hAnsi="ＭＳ ゴシック" w:hint="eastAsia"/>
        </w:rPr>
        <w:t>：</w:t>
      </w:r>
      <w:r w:rsidR="00EC2758">
        <w:rPr>
          <w:rFonts w:ascii="ＭＳ ゴシック" w:eastAsia="ＭＳ ゴシック" w:hAnsi="ＭＳ ゴシック" w:hint="eastAsia"/>
        </w:rPr>
        <w:t xml:space="preserve">　</w:t>
      </w:r>
      <w:r w:rsidR="001336D0">
        <w:rPr>
          <w:rFonts w:ascii="ＭＳ ゴシック" w:eastAsia="ＭＳ ゴシック" w:hAnsi="ＭＳ ゴシック"/>
        </w:rPr>
        <w:t>2019</w:t>
      </w:r>
      <w:r w:rsidRPr="00103556">
        <w:rPr>
          <w:rFonts w:ascii="ＭＳ ゴシック" w:eastAsia="ＭＳ ゴシック" w:hAnsi="ＭＳ ゴシック" w:hint="eastAsia"/>
        </w:rPr>
        <w:t>年</w:t>
      </w:r>
      <w:r w:rsidR="00874004">
        <w:rPr>
          <w:rFonts w:ascii="ＭＳ ゴシック" w:eastAsia="ＭＳ ゴシック" w:hAnsi="ＭＳ ゴシック" w:hint="eastAsia"/>
        </w:rPr>
        <w:t xml:space="preserve">　</w:t>
      </w:r>
      <w:r w:rsidR="00084DF1">
        <w:rPr>
          <w:rFonts w:ascii="ＭＳ ゴシック" w:eastAsia="ＭＳ ゴシック" w:hAnsi="ＭＳ ゴシック" w:hint="eastAsia"/>
        </w:rPr>
        <w:t>6</w:t>
      </w:r>
      <w:r w:rsidR="00874004">
        <w:rPr>
          <w:rFonts w:ascii="ＭＳ ゴシック" w:eastAsia="ＭＳ ゴシック" w:hAnsi="ＭＳ ゴシック" w:hint="eastAsia"/>
        </w:rPr>
        <w:t xml:space="preserve">月　</w:t>
      </w:r>
      <w:r w:rsidR="00084DF1">
        <w:rPr>
          <w:rFonts w:ascii="ＭＳ ゴシック" w:eastAsia="ＭＳ ゴシック" w:hAnsi="ＭＳ ゴシック" w:hint="eastAsia"/>
        </w:rPr>
        <w:t>25</w:t>
      </w:r>
      <w:r w:rsidRPr="00103556">
        <w:rPr>
          <w:rFonts w:ascii="ＭＳ ゴシック" w:eastAsia="ＭＳ ゴシック" w:hAnsi="ＭＳ ゴシック" w:hint="eastAsia"/>
        </w:rPr>
        <w:t>日</w:t>
      </w: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9"/>
        <w:gridCol w:w="8119"/>
      </w:tblGrid>
      <w:tr w:rsidR="008F5880" w:rsidRPr="00584A1A" w14:paraId="26C0F2F0" w14:textId="77777777" w:rsidTr="00A24471">
        <w:tc>
          <w:tcPr>
            <w:tcW w:w="1526" w:type="dxa"/>
            <w:shd w:val="clear" w:color="auto" w:fill="C0C0C0"/>
            <w:vAlign w:val="center"/>
          </w:tcPr>
          <w:p w14:paraId="35D78162" w14:textId="77777777" w:rsidR="00F30384" w:rsidRPr="00A24471" w:rsidRDefault="00F30384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チーム名</w:t>
            </w:r>
          </w:p>
        </w:tc>
        <w:tc>
          <w:tcPr>
            <w:tcW w:w="8309" w:type="dxa"/>
          </w:tcPr>
          <w:p w14:paraId="278B5176" w14:textId="1541EFB7" w:rsidR="001B78D6" w:rsidRPr="00584A1A" w:rsidRDefault="00D63154" w:rsidP="00584A1A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１/</w:t>
            </w:r>
            <w:r>
              <w:rPr>
                <w:rFonts w:ascii="ＭＳ ゴシック" w:eastAsia="ＭＳ ゴシック" w:hAnsi="ＭＳ ゴシック"/>
                <w:sz w:val="24"/>
              </w:rPr>
              <w:t>f</w:t>
            </w:r>
            <w:r>
              <w:rPr>
                <w:rFonts w:ascii="ＭＳ ゴシック" w:eastAsia="ＭＳ ゴシック" w:hAnsi="ＭＳ ゴシック" w:hint="eastAsia"/>
                <w:sz w:val="24"/>
              </w:rPr>
              <w:t>ゆらぎ</w:t>
            </w:r>
          </w:p>
        </w:tc>
      </w:tr>
    </w:tbl>
    <w:p w14:paraId="53349736" w14:textId="3419CE27" w:rsidR="00537EBC" w:rsidRDefault="00537EBC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9"/>
        <w:gridCol w:w="8119"/>
      </w:tblGrid>
      <w:tr w:rsidR="00054884" w:rsidRPr="00584A1A" w14:paraId="7A9999D0" w14:textId="77777777" w:rsidTr="00A24471">
        <w:tc>
          <w:tcPr>
            <w:tcW w:w="1526" w:type="dxa"/>
            <w:shd w:val="clear" w:color="auto" w:fill="C0C0C0"/>
            <w:vAlign w:val="center"/>
          </w:tcPr>
          <w:p w14:paraId="2399CB09" w14:textId="77777777" w:rsidR="00054884" w:rsidRPr="00A24471" w:rsidRDefault="00054884" w:rsidP="002F28E8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学科</w:t>
            </w:r>
            <w:r w:rsidR="00690604"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クラス</w:t>
            </w:r>
          </w:p>
        </w:tc>
        <w:tc>
          <w:tcPr>
            <w:tcW w:w="8309" w:type="dxa"/>
          </w:tcPr>
          <w:p w14:paraId="5E0ED8A2" w14:textId="0BCE78F3" w:rsidR="00054884" w:rsidRPr="00584A1A" w:rsidRDefault="00F60F39" w:rsidP="002F28E8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情報システム専攻科３A</w:t>
            </w:r>
          </w:p>
        </w:tc>
      </w:tr>
    </w:tbl>
    <w:p w14:paraId="71AEAE08" w14:textId="77777777" w:rsidR="00054884" w:rsidRPr="00537EBC" w:rsidRDefault="00054884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6"/>
        <w:gridCol w:w="2032"/>
        <w:gridCol w:w="2128"/>
        <w:gridCol w:w="1935"/>
        <w:gridCol w:w="2027"/>
      </w:tblGrid>
      <w:tr w:rsidR="005F1F00" w:rsidRPr="00584A1A" w14:paraId="351A8F0C" w14:textId="77777777" w:rsidTr="00EE47F6">
        <w:tc>
          <w:tcPr>
            <w:tcW w:w="1526" w:type="dxa"/>
            <w:vMerge w:val="restart"/>
            <w:shd w:val="clear" w:color="auto" w:fill="C0C0C0"/>
            <w:vAlign w:val="center"/>
          </w:tcPr>
          <w:p w14:paraId="55575148" w14:textId="77777777" w:rsidR="005F1F00" w:rsidRPr="00A24471" w:rsidRDefault="005F1F00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メンバ名</w:t>
            </w:r>
          </w:p>
        </w:tc>
        <w:tc>
          <w:tcPr>
            <w:tcW w:w="2077" w:type="dxa"/>
            <w:shd w:val="clear" w:color="auto" w:fill="auto"/>
          </w:tcPr>
          <w:p w14:paraId="11D6120C" w14:textId="1B7950F5" w:rsidR="0023096A" w:rsidRPr="00584A1A" w:rsidRDefault="009D1F2E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(リーダー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)</w:t>
            </w:r>
            <w:r w:rsidR="00F60F39">
              <w:rPr>
                <w:rFonts w:ascii="ＭＳ ゴシック" w:eastAsia="ＭＳ ゴシック" w:hAnsi="ＭＳ ゴシック" w:hint="eastAsia"/>
                <w:sz w:val="16"/>
                <w:szCs w:val="16"/>
              </w:rPr>
              <w:t>梅木　実</w:t>
            </w:r>
          </w:p>
        </w:tc>
        <w:tc>
          <w:tcPr>
            <w:tcW w:w="2175" w:type="dxa"/>
            <w:shd w:val="clear" w:color="auto" w:fill="auto"/>
          </w:tcPr>
          <w:p w14:paraId="5C7F167F" w14:textId="762F0C95" w:rsidR="005F1F00" w:rsidRPr="00584A1A" w:rsidRDefault="00EE47F6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(サブリーダー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)</w:t>
            </w:r>
            <w:r w:rsidR="00F60F39">
              <w:rPr>
                <w:rFonts w:ascii="ＭＳ ゴシック" w:eastAsia="ＭＳ ゴシック" w:hAnsi="ＭＳ ゴシック" w:hint="eastAsia"/>
                <w:sz w:val="16"/>
                <w:szCs w:val="16"/>
              </w:rPr>
              <w:t>宮本　健太郎</w:t>
            </w:r>
          </w:p>
        </w:tc>
        <w:tc>
          <w:tcPr>
            <w:tcW w:w="1979" w:type="dxa"/>
            <w:shd w:val="clear" w:color="auto" w:fill="auto"/>
          </w:tcPr>
          <w:p w14:paraId="128EF290" w14:textId="09D07E60" w:rsidR="005F1F00" w:rsidRPr="00584A1A" w:rsidRDefault="00F60F39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黒屋　美月</w:t>
            </w:r>
          </w:p>
        </w:tc>
        <w:tc>
          <w:tcPr>
            <w:tcW w:w="2078" w:type="dxa"/>
            <w:shd w:val="clear" w:color="auto" w:fill="auto"/>
          </w:tcPr>
          <w:p w14:paraId="10FC2B6C" w14:textId="144DAA13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  <w:tr w:rsidR="005F1F00" w:rsidRPr="00584A1A" w14:paraId="64C92E83" w14:textId="77777777" w:rsidTr="00EE47F6">
        <w:tc>
          <w:tcPr>
            <w:tcW w:w="1526" w:type="dxa"/>
            <w:vMerge/>
            <w:shd w:val="clear" w:color="auto" w:fill="C0C0C0"/>
          </w:tcPr>
          <w:p w14:paraId="56EE9DC5" w14:textId="77777777" w:rsidR="005F1F00" w:rsidRPr="00584A1A" w:rsidRDefault="005F1F00" w:rsidP="00584A1A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077" w:type="dxa"/>
            <w:shd w:val="clear" w:color="auto" w:fill="auto"/>
          </w:tcPr>
          <w:p w14:paraId="1B276350" w14:textId="579AA300" w:rsidR="005F1F00" w:rsidRPr="00584A1A" w:rsidRDefault="00F60F39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相浦　啓太</w:t>
            </w:r>
          </w:p>
        </w:tc>
        <w:tc>
          <w:tcPr>
            <w:tcW w:w="2175" w:type="dxa"/>
            <w:shd w:val="clear" w:color="auto" w:fill="auto"/>
          </w:tcPr>
          <w:p w14:paraId="5119B83F" w14:textId="20A0FF92" w:rsidR="005F1F00" w:rsidRPr="00584A1A" w:rsidRDefault="00F60F39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山本　昌義</w:t>
            </w:r>
          </w:p>
        </w:tc>
        <w:tc>
          <w:tcPr>
            <w:tcW w:w="1979" w:type="dxa"/>
            <w:shd w:val="clear" w:color="auto" w:fill="auto"/>
          </w:tcPr>
          <w:p w14:paraId="62BE2DF7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078" w:type="dxa"/>
            <w:shd w:val="clear" w:color="auto" w:fill="auto"/>
          </w:tcPr>
          <w:p w14:paraId="34F637D8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</w:tbl>
    <w:p w14:paraId="150A37A7" w14:textId="77777777" w:rsidR="00F30384" w:rsidRPr="00537EBC" w:rsidRDefault="00F30384" w:rsidP="00537EBC">
      <w:pPr>
        <w:spacing w:line="160" w:lineRule="exact"/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jc w:val="center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6"/>
        <w:gridCol w:w="8122"/>
      </w:tblGrid>
      <w:tr w:rsidR="00F30384" w:rsidRPr="003C0822" w14:paraId="2D662394" w14:textId="77777777" w:rsidTr="00A24471">
        <w:trPr>
          <w:jc w:val="center"/>
        </w:trPr>
        <w:tc>
          <w:tcPr>
            <w:tcW w:w="1526" w:type="dxa"/>
            <w:shd w:val="clear" w:color="auto" w:fill="C0C0C0"/>
            <w:vAlign w:val="center"/>
          </w:tcPr>
          <w:p w14:paraId="4405AFE6" w14:textId="77777777" w:rsidR="00F30384" w:rsidRPr="00584A1A" w:rsidRDefault="00F30384" w:rsidP="00A24471">
            <w:pPr>
              <w:rPr>
                <w:rFonts w:ascii="ＭＳ ゴシック" w:eastAsia="ＭＳ ゴシック" w:hAnsi="ＭＳ ゴシック"/>
                <w:b/>
                <w:sz w:val="24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研究企画名</w:t>
            </w:r>
          </w:p>
        </w:tc>
        <w:tc>
          <w:tcPr>
            <w:tcW w:w="8309" w:type="dxa"/>
          </w:tcPr>
          <w:p w14:paraId="2939E72B" w14:textId="2E5B4337" w:rsidR="007637D0" w:rsidRPr="00EB4310" w:rsidRDefault="00C94B40" w:rsidP="00EB4310">
            <w:pPr>
              <w:jc w:val="left"/>
              <w:rPr>
                <w:rFonts w:ascii="ＭＳ ゴシック" w:eastAsia="ＭＳ ゴシック" w:hAnsi="ＭＳ ゴシック"/>
                <w:sz w:val="24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1"/>
              </w:rPr>
              <w:t>SleepLeader</w:t>
            </w:r>
          </w:p>
        </w:tc>
      </w:tr>
    </w:tbl>
    <w:p w14:paraId="426FBF21" w14:textId="77777777" w:rsidR="00537EBC" w:rsidRDefault="00537EBC" w:rsidP="00537EBC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A24471" w:rsidRPr="00584A1A" w14:paraId="3FDB88CF" w14:textId="77777777" w:rsidTr="00A24471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54043113" w14:textId="77777777" w:rsidR="00A24471" w:rsidRPr="00A24471" w:rsidRDefault="00A24471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</w:rPr>
              <w:t>現状分析・課題設定</w:t>
            </w:r>
          </w:p>
        </w:tc>
      </w:tr>
      <w:tr w:rsidR="00A24471" w:rsidRPr="0068662F" w14:paraId="1AC605D7" w14:textId="77777777" w:rsidTr="00516230">
        <w:trPr>
          <w:trHeight w:val="2061"/>
        </w:trPr>
        <w:tc>
          <w:tcPr>
            <w:tcW w:w="9835" w:type="dxa"/>
          </w:tcPr>
          <w:p w14:paraId="456D1205" w14:textId="34A76011" w:rsidR="008C61F8" w:rsidRDefault="00EF66E8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寝つきが悪い。</w:t>
            </w:r>
          </w:p>
          <w:p w14:paraId="6EBEC839" w14:textId="77B2F0B6" w:rsidR="006E286E" w:rsidRDefault="00EF66E8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無音が苦手だが、普通の</w:t>
            </w:r>
            <w:r w:rsidR="00D63154">
              <w:rPr>
                <w:rFonts w:ascii="ＭＳ ゴシック" w:eastAsia="ＭＳ ゴシック" w:hAnsi="ＭＳ ゴシック" w:hint="eastAsia"/>
                <w:sz w:val="22"/>
              </w:rPr>
              <w:t>楽曲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だと気になる。</w:t>
            </w:r>
          </w:p>
          <w:p w14:paraId="2523A949" w14:textId="142F467B" w:rsidR="006E286E" w:rsidRDefault="00EF66E8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リラックスする音を自分で探すのが面倒と感じる。</w:t>
            </w:r>
          </w:p>
          <w:p w14:paraId="2C07A642" w14:textId="67737E1B" w:rsidR="00745532" w:rsidRDefault="00745532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寝つきが悪い状態が長引くとイライラしてしまう。</w:t>
            </w:r>
          </w:p>
          <w:p w14:paraId="2D410659" w14:textId="6A96CCFB" w:rsidR="00EF66E8" w:rsidRDefault="006E286E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上記の理由</w:t>
            </w:r>
            <w:r w:rsidR="00D63154">
              <w:rPr>
                <w:rFonts w:ascii="ＭＳ ゴシック" w:eastAsia="ＭＳ ゴシック" w:hAnsi="ＭＳ ゴシック" w:hint="eastAsia"/>
                <w:sz w:val="22"/>
              </w:rPr>
              <w:t>に該当する</w:t>
            </w:r>
            <w:r w:rsidR="00EF66E8">
              <w:rPr>
                <w:rFonts w:ascii="ＭＳ ゴシック" w:eastAsia="ＭＳ ゴシック" w:hAnsi="ＭＳ ゴシック" w:hint="eastAsia"/>
                <w:sz w:val="22"/>
              </w:rPr>
              <w:t>チームメンバーが数名いる。</w:t>
            </w:r>
          </w:p>
          <w:p w14:paraId="3291B47E" w14:textId="482C8ACF" w:rsidR="00EF66E8" w:rsidRPr="0024532A" w:rsidRDefault="008C61F8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また、それらにより寝不足に陥りやすくなっている</w:t>
            </w:r>
          </w:p>
        </w:tc>
      </w:tr>
    </w:tbl>
    <w:p w14:paraId="39DAC832" w14:textId="77777777" w:rsidR="00A24471" w:rsidRDefault="00A24471" w:rsidP="00537EBC">
      <w:pPr>
        <w:spacing w:line="160" w:lineRule="exact"/>
      </w:pPr>
    </w:p>
    <w:p w14:paraId="193EFDC2" w14:textId="77777777" w:rsidR="00EB4310" w:rsidRDefault="00EB4310" w:rsidP="00EB4310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EB4310" w:rsidRPr="00584A1A" w14:paraId="44CAE1F0" w14:textId="77777777" w:rsidTr="001D25C1">
        <w:trPr>
          <w:trHeight w:val="391"/>
        </w:trPr>
        <w:tc>
          <w:tcPr>
            <w:tcW w:w="9618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2099BBEB" w14:textId="77777777" w:rsidR="00EB4310" w:rsidRPr="00A24471" w:rsidRDefault="00EB4310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基本方針（企画の目的と全体像）</w:t>
            </w:r>
          </w:p>
        </w:tc>
      </w:tr>
      <w:tr w:rsidR="00EB4310" w:rsidRPr="0068662F" w14:paraId="088BFE52" w14:textId="77777777" w:rsidTr="001D25C1">
        <w:trPr>
          <w:trHeight w:val="2061"/>
        </w:trPr>
        <w:tc>
          <w:tcPr>
            <w:tcW w:w="9618" w:type="dxa"/>
          </w:tcPr>
          <w:p w14:paraId="1F5D7885" w14:textId="5344F339" w:rsidR="003D2360" w:rsidRDefault="003D2360" w:rsidP="003D236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コンセプト</w:t>
            </w:r>
          </w:p>
          <w:p w14:paraId="1733C5DA" w14:textId="484C601A" w:rsidR="003D2360" w:rsidRPr="003D2360" w:rsidRDefault="00970523" w:rsidP="003D2360">
            <w:pPr>
              <w:pStyle w:val="a9"/>
              <w:numPr>
                <w:ilvl w:val="0"/>
                <w:numId w:val="14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睡眠から起床を快適に</w:t>
            </w:r>
          </w:p>
          <w:p w14:paraId="693B360A" w14:textId="350F8EF3" w:rsidR="003D2360" w:rsidRDefault="003D2360" w:rsidP="003D236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基本方針</w:t>
            </w:r>
          </w:p>
          <w:p w14:paraId="30EBE163" w14:textId="23EC50DF" w:rsidR="00970523" w:rsidRPr="00970523" w:rsidRDefault="00970523" w:rsidP="00970523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 w:rsidRPr="00970523">
              <w:rPr>
                <w:rFonts w:ascii="ＭＳ ゴシック" w:eastAsia="ＭＳ ゴシック" w:hAnsi="ＭＳ ゴシック" w:hint="eastAsia"/>
                <w:sz w:val="22"/>
              </w:rPr>
              <w:t>チームメンバー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の睡眠と起床をサポート</w:t>
            </w:r>
          </w:p>
          <w:p w14:paraId="356700A9" w14:textId="1C5E48A5" w:rsidR="00744235" w:rsidRDefault="00744235" w:rsidP="00744235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睡眠</w:t>
            </w:r>
            <w:r w:rsidR="00D63154">
              <w:rPr>
                <w:rFonts w:ascii="ＭＳ ゴシック" w:eastAsia="ＭＳ ゴシック" w:hAnsi="ＭＳ ゴシック" w:hint="eastAsia"/>
                <w:sz w:val="22"/>
              </w:rPr>
              <w:t>の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サポート</w:t>
            </w:r>
            <w:r w:rsidR="00D63154">
              <w:rPr>
                <w:rFonts w:ascii="ＭＳ ゴシック" w:eastAsia="ＭＳ ゴシック" w:hAnsi="ＭＳ ゴシック" w:hint="eastAsia"/>
                <w:sz w:val="22"/>
              </w:rPr>
              <w:t>を</w:t>
            </w:r>
            <w:r w:rsidR="00970523">
              <w:rPr>
                <w:rFonts w:ascii="ＭＳ ゴシック" w:eastAsia="ＭＳ ゴシック" w:hAnsi="ＭＳ ゴシック" w:hint="eastAsia"/>
                <w:sz w:val="22"/>
              </w:rPr>
              <w:t>メインの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目的とする</w:t>
            </w:r>
          </w:p>
          <w:p w14:paraId="41BC4A41" w14:textId="1BC02563" w:rsidR="00084DF1" w:rsidRPr="00744235" w:rsidRDefault="008C61F8" w:rsidP="00744235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 w:rsidRPr="00744235">
              <w:rPr>
                <w:rFonts w:ascii="ＭＳ ゴシック" w:eastAsia="ＭＳ ゴシック" w:hAnsi="ＭＳ ゴシック" w:hint="eastAsia"/>
                <w:sz w:val="22"/>
              </w:rPr>
              <w:t>寝つきを良くする</w:t>
            </w:r>
          </w:p>
          <w:p w14:paraId="6F7964B2" w14:textId="7A25E847" w:rsidR="00084DF1" w:rsidRPr="00744235" w:rsidRDefault="008C61F8" w:rsidP="00744235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 w:rsidRPr="00744235">
              <w:rPr>
                <w:rFonts w:ascii="ＭＳ ゴシック" w:eastAsia="ＭＳ ゴシック" w:hAnsi="ＭＳ ゴシック" w:hint="eastAsia"/>
                <w:sz w:val="22"/>
              </w:rPr>
              <w:t>寝つきやすい音楽を探す手間を省く</w:t>
            </w:r>
          </w:p>
          <w:p w14:paraId="637B5291" w14:textId="70DBBCB3" w:rsidR="00084DF1" w:rsidRPr="00744235" w:rsidRDefault="00744235" w:rsidP="00744235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 w:rsidRPr="00744235">
              <w:rPr>
                <w:rFonts w:ascii="ＭＳ ゴシック" w:eastAsia="ＭＳ ゴシック" w:hAnsi="ＭＳ ゴシック" w:hint="eastAsia"/>
                <w:sz w:val="22"/>
              </w:rPr>
              <w:t>寝不足に陥りにくくする</w:t>
            </w:r>
          </w:p>
          <w:p w14:paraId="2B7FC61E" w14:textId="68DEE666" w:rsidR="00084DF1" w:rsidRPr="00744235" w:rsidRDefault="00744235" w:rsidP="00744235">
            <w:pPr>
              <w:pStyle w:val="a9"/>
              <w:numPr>
                <w:ilvl w:val="0"/>
                <w:numId w:val="9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 w:rsidRPr="00744235">
              <w:rPr>
                <w:rFonts w:ascii="ＭＳ ゴシック" w:eastAsia="ＭＳ ゴシック" w:hAnsi="ＭＳ ゴシック" w:hint="eastAsia"/>
                <w:sz w:val="22"/>
              </w:rPr>
              <w:t>睡眠導入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として、就寝時、起床時、通勤通学時と使い分けできる。</w:t>
            </w:r>
          </w:p>
          <w:p w14:paraId="5FE03FC4" w14:textId="48594740" w:rsidR="00084DF1" w:rsidRPr="00084DF1" w:rsidRDefault="006F357D" w:rsidP="00084DF1">
            <w:pPr>
              <w:pStyle w:val="a9"/>
              <w:numPr>
                <w:ilvl w:val="0"/>
                <w:numId w:val="9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就寝時：睡眠を促す音楽を用意。焚火や川のせせらぎ、クラシック音楽など。イヤホンを使用しなくてもいいようにする。</w:t>
            </w:r>
            <w:r w:rsidR="007621E3">
              <w:rPr>
                <w:rFonts w:ascii="ＭＳ ゴシック" w:eastAsia="ＭＳ ゴシック" w:hAnsi="ＭＳ ゴシック" w:hint="eastAsia"/>
                <w:sz w:val="22"/>
              </w:rPr>
              <w:t>端末をシェイクしたら音楽が切り替わる</w:t>
            </w:r>
          </w:p>
          <w:p w14:paraId="5BFB92DE" w14:textId="3BE820CC" w:rsidR="00753573" w:rsidRDefault="006F357D" w:rsidP="00084DF1">
            <w:pPr>
              <w:numPr>
                <w:ilvl w:val="0"/>
                <w:numId w:val="9"/>
              </w:num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起床時：</w:t>
            </w:r>
            <w:r w:rsidR="00970523">
              <w:rPr>
                <w:rFonts w:ascii="ＭＳ ゴシック" w:eastAsia="ＭＳ ゴシック" w:hAnsi="ＭＳ ゴシック" w:hint="eastAsia"/>
                <w:sz w:val="22"/>
              </w:rPr>
              <w:t>優しい音をフェードインで流すようにする。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流す音楽は</w:t>
            </w:r>
            <w:r w:rsidR="00F40B37">
              <w:rPr>
                <w:rFonts w:ascii="ＭＳ ゴシック" w:eastAsia="ＭＳ ゴシック" w:hAnsi="ＭＳ ゴシック" w:hint="eastAsia"/>
                <w:sz w:val="22"/>
              </w:rPr>
              <w:t>デフォルトで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ランダムにする。</w:t>
            </w:r>
            <w:r w:rsidR="00F40B37">
              <w:rPr>
                <w:rFonts w:ascii="ＭＳ ゴシック" w:eastAsia="ＭＳ ゴシック" w:hAnsi="ＭＳ ゴシック" w:hint="eastAsia"/>
                <w:sz w:val="22"/>
              </w:rPr>
              <w:t>設定により、流す音楽を固定することができる。</w:t>
            </w:r>
            <w:r w:rsidR="00B060F8">
              <w:rPr>
                <w:rFonts w:ascii="ＭＳ ゴシック" w:eastAsia="ＭＳ ゴシック" w:hAnsi="ＭＳ ゴシック" w:hint="eastAsia"/>
                <w:sz w:val="22"/>
              </w:rPr>
              <w:t>スヌーズ機能を実装</w:t>
            </w:r>
            <w:r w:rsidR="005D006A">
              <w:rPr>
                <w:rFonts w:ascii="ＭＳ ゴシック" w:eastAsia="ＭＳ ゴシック" w:hAnsi="ＭＳ ゴシック" w:hint="eastAsia"/>
                <w:sz w:val="22"/>
              </w:rPr>
              <w:t>し2～3回流すようにする</w:t>
            </w:r>
            <w:r w:rsidR="00B060F8">
              <w:rPr>
                <w:rFonts w:ascii="ＭＳ ゴシック" w:eastAsia="ＭＳ ゴシック" w:hAnsi="ＭＳ ゴシック" w:hint="eastAsia"/>
                <w:sz w:val="22"/>
              </w:rPr>
              <w:t>。音を止めるためには、</w:t>
            </w:r>
            <w:r w:rsidR="005D006A">
              <w:rPr>
                <w:rFonts w:ascii="ＭＳ ゴシック" w:eastAsia="ＭＳ ゴシック" w:hAnsi="ＭＳ ゴシック" w:hint="eastAsia"/>
                <w:sz w:val="22"/>
              </w:rPr>
              <w:t>バーを</w:t>
            </w:r>
            <w:r w:rsidR="00B060F8">
              <w:rPr>
                <w:rFonts w:ascii="ＭＳ ゴシック" w:eastAsia="ＭＳ ゴシック" w:hAnsi="ＭＳ ゴシック" w:hint="eastAsia"/>
                <w:sz w:val="22"/>
              </w:rPr>
              <w:t>スワイプで止める</w:t>
            </w:r>
          </w:p>
          <w:p w14:paraId="13CF9B93" w14:textId="062EE825" w:rsidR="00AD2510" w:rsidRDefault="00AD2510" w:rsidP="00AD2510">
            <w:pPr>
              <w:numPr>
                <w:ilvl w:val="0"/>
                <w:numId w:val="9"/>
              </w:num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通勤時：アラーム音がイヤホンからしか流れないようにする。</w:t>
            </w:r>
          </w:p>
          <w:p w14:paraId="22FABF5C" w14:textId="3229FD9C" w:rsidR="00F40B37" w:rsidRPr="00F40B37" w:rsidRDefault="00AD2510" w:rsidP="00F40B37">
            <w:pPr>
              <w:numPr>
                <w:ilvl w:val="0"/>
                <w:numId w:val="9"/>
              </w:num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lastRenderedPageBreak/>
              <w:t>共通機能：タイマー設定した時のアラーム音はランダム。時間帯によって画面の明るさを変える(夜は暗い色にするなど</w:t>
            </w:r>
            <w:r>
              <w:rPr>
                <w:rFonts w:ascii="ＭＳ ゴシック" w:eastAsia="ＭＳ ゴシック" w:hAnsi="ＭＳ ゴシック"/>
                <w:sz w:val="22"/>
              </w:rPr>
              <w:t>)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。</w:t>
            </w:r>
            <w:r w:rsidR="00D63154">
              <w:rPr>
                <w:rFonts w:ascii="ＭＳ ゴシック" w:eastAsia="ＭＳ ゴシック" w:hAnsi="ＭＳ ゴシック" w:hint="eastAsia"/>
                <w:sz w:val="22"/>
              </w:rPr>
              <w:t>自分の好きな音楽を1つ入れることができる。</w:t>
            </w:r>
            <w:r w:rsidR="0033699B">
              <w:rPr>
                <w:rFonts w:ascii="ＭＳ ゴシック" w:eastAsia="ＭＳ ゴシック" w:hAnsi="ＭＳ ゴシック" w:hint="eastAsia"/>
                <w:sz w:val="22"/>
              </w:rPr>
              <w:t>デフォルトでアプリに音をいくつか入れるが、追加ダウンロードとしてサーバー側にも音楽を入れておいて、ユーザーがそれをダウンロードする。</w:t>
            </w:r>
          </w:p>
        </w:tc>
      </w:tr>
    </w:tbl>
    <w:p w14:paraId="7DA857B7" w14:textId="77777777" w:rsidR="00EB4310" w:rsidRDefault="00EB4310" w:rsidP="00EB4310">
      <w:pPr>
        <w:spacing w:line="160" w:lineRule="exact"/>
      </w:pPr>
    </w:p>
    <w:p w14:paraId="64741327" w14:textId="0C3FDB38" w:rsidR="00A24471" w:rsidRDefault="00A24471" w:rsidP="00537EBC">
      <w:pPr>
        <w:spacing w:line="160" w:lineRule="exact"/>
      </w:pPr>
    </w:p>
    <w:p w14:paraId="08C9A94C" w14:textId="3B7073B2" w:rsidR="001D25C1" w:rsidRDefault="001D25C1" w:rsidP="00537EBC">
      <w:pPr>
        <w:spacing w:line="160" w:lineRule="exact"/>
      </w:pPr>
    </w:p>
    <w:p w14:paraId="64133826" w14:textId="219C172C" w:rsidR="001D25C1" w:rsidRDefault="001D25C1" w:rsidP="00537EBC">
      <w:pPr>
        <w:spacing w:line="160" w:lineRule="exact"/>
      </w:pPr>
    </w:p>
    <w:p w14:paraId="7C31ADCD" w14:textId="18E58D5F" w:rsidR="00683F94" w:rsidRDefault="00683F94" w:rsidP="00537EBC">
      <w:pPr>
        <w:spacing w:line="160" w:lineRule="exact"/>
      </w:pPr>
    </w:p>
    <w:p w14:paraId="396D22FE" w14:textId="2AE44DEE" w:rsidR="00683F94" w:rsidRDefault="00683F94" w:rsidP="00537EBC">
      <w:pPr>
        <w:spacing w:line="160" w:lineRule="exact"/>
      </w:pPr>
    </w:p>
    <w:p w14:paraId="138E6D45" w14:textId="5A02A052" w:rsidR="00683F94" w:rsidRDefault="00683F94" w:rsidP="00537EBC">
      <w:pPr>
        <w:spacing w:line="160" w:lineRule="exact"/>
      </w:pPr>
    </w:p>
    <w:p w14:paraId="31CD42BB" w14:textId="2A85CAB7" w:rsidR="00683F94" w:rsidRDefault="00683F94" w:rsidP="00537EBC">
      <w:pPr>
        <w:spacing w:line="160" w:lineRule="exact"/>
      </w:pPr>
    </w:p>
    <w:p w14:paraId="69BE8C98" w14:textId="4E249350" w:rsidR="00683F94" w:rsidRDefault="00683F94" w:rsidP="00537EBC">
      <w:pPr>
        <w:spacing w:line="160" w:lineRule="exact"/>
      </w:pPr>
    </w:p>
    <w:p w14:paraId="6C3433B5" w14:textId="29B0AA2E" w:rsidR="00683F94" w:rsidRDefault="00683F94" w:rsidP="00537EBC">
      <w:pPr>
        <w:spacing w:line="160" w:lineRule="exact"/>
      </w:pPr>
    </w:p>
    <w:p w14:paraId="797D7143" w14:textId="5C6F0D47" w:rsidR="00683F94" w:rsidRDefault="00683F94" w:rsidP="00537EBC">
      <w:pPr>
        <w:spacing w:line="160" w:lineRule="exact"/>
      </w:pPr>
    </w:p>
    <w:p w14:paraId="2B5D3309" w14:textId="317BBCBB" w:rsidR="00683F94" w:rsidRDefault="00683F94" w:rsidP="00537EBC">
      <w:pPr>
        <w:spacing w:line="160" w:lineRule="exact"/>
      </w:pPr>
    </w:p>
    <w:p w14:paraId="73043151" w14:textId="77777777" w:rsidR="00683F94" w:rsidRDefault="00683F94" w:rsidP="00537EBC">
      <w:pPr>
        <w:spacing w:line="160" w:lineRule="exact"/>
      </w:pPr>
    </w:p>
    <w:p w14:paraId="3D0FC152" w14:textId="77777777" w:rsidR="001D25C1" w:rsidRDefault="001D25C1" w:rsidP="00537EBC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A24471" w:rsidRPr="00584A1A" w14:paraId="7819D49E" w14:textId="77777777" w:rsidTr="004877AC">
        <w:tc>
          <w:tcPr>
            <w:tcW w:w="9835" w:type="dxa"/>
            <w:shd w:val="clear" w:color="auto" w:fill="BFBFBF" w:themeFill="background1" w:themeFillShade="BF"/>
          </w:tcPr>
          <w:p w14:paraId="540FAAD7" w14:textId="77777777" w:rsidR="00A24471" w:rsidRPr="00584A1A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>アプリ概要</w:t>
            </w:r>
          </w:p>
        </w:tc>
      </w:tr>
      <w:tr w:rsidR="00A24471" w:rsidRPr="00584A1A" w14:paraId="49D8AF30" w14:textId="77777777" w:rsidTr="004877AC">
        <w:trPr>
          <w:trHeight w:val="5767"/>
        </w:trPr>
        <w:tc>
          <w:tcPr>
            <w:tcW w:w="9835" w:type="dxa"/>
          </w:tcPr>
          <w:tbl>
            <w:tblPr>
              <w:tblW w:w="0" w:type="auto"/>
              <w:tblBorders>
                <w:top w:val="single" w:sz="8" w:space="0" w:color="92CDDC" w:themeColor="accent5" w:themeTint="99"/>
                <w:left w:val="single" w:sz="8" w:space="0" w:color="92CDDC" w:themeColor="accent5" w:themeTint="99"/>
                <w:bottom w:val="single" w:sz="8" w:space="0" w:color="92CDDC" w:themeColor="accent5" w:themeTint="99"/>
                <w:right w:val="single" w:sz="8" w:space="0" w:color="92CDDC" w:themeColor="accent5" w:themeTint="99"/>
                <w:insideH w:val="single" w:sz="8" w:space="0" w:color="92CDDC" w:themeColor="accent5" w:themeTint="99"/>
                <w:insideV w:val="single" w:sz="8" w:space="0" w:color="92CDDC" w:themeColor="accent5" w:themeTint="99"/>
              </w:tblBorders>
              <w:tblLook w:val="01E0" w:firstRow="1" w:lastRow="1" w:firstColumn="1" w:lastColumn="1" w:noHBand="0" w:noVBand="0"/>
            </w:tblPr>
            <w:tblGrid>
              <w:gridCol w:w="9382"/>
            </w:tblGrid>
            <w:tr w:rsidR="000D1A94" w14:paraId="62F6F799" w14:textId="77777777" w:rsidTr="000D1A94">
              <w:trPr>
                <w:trHeight w:val="5767"/>
              </w:trPr>
              <w:tc>
                <w:tcPr>
                  <w:tcW w:w="9835" w:type="dxa"/>
                  <w:tcBorders>
                    <w:top w:val="single" w:sz="8" w:space="0" w:color="92CDDC" w:themeColor="accent5" w:themeTint="99"/>
                    <w:left w:val="single" w:sz="8" w:space="0" w:color="92CDDC" w:themeColor="accent5" w:themeTint="99"/>
                    <w:bottom w:val="single" w:sz="8" w:space="0" w:color="92CDDC" w:themeColor="accent5" w:themeTint="99"/>
                    <w:right w:val="single" w:sz="8" w:space="0" w:color="92CDDC" w:themeColor="accent5" w:themeTint="99"/>
                  </w:tcBorders>
                </w:tcPr>
                <w:p w14:paraId="52199112" w14:textId="0B053252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●機能一覧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70"/>
                    <w:gridCol w:w="6686"/>
                  </w:tblGrid>
                  <w:tr w:rsidR="00EF3903" w14:paraId="69607F30" w14:textId="77777777" w:rsidTr="007F5D8F">
                    <w:tc>
                      <w:tcPr>
                        <w:tcW w:w="24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9DF3688" w14:textId="3E7A2B19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睡眠導入機能</w:t>
                        </w:r>
                      </w:p>
                    </w:tc>
                    <w:tc>
                      <w:tcPr>
                        <w:tcW w:w="66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33BD4D3" w14:textId="5EEB3444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</w:p>
                    </w:tc>
                  </w:tr>
                  <w:tr w:rsidR="00EF3903" w14:paraId="40E7615C" w14:textId="77777777" w:rsidTr="007F5D8F">
                    <w:tc>
                      <w:tcPr>
                        <w:tcW w:w="24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5FC3ACA" w14:textId="38A0AADE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・BGM機能</w:t>
                        </w:r>
                      </w:p>
                    </w:tc>
                    <w:tc>
                      <w:tcPr>
                        <w:tcW w:w="66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CFF71C2" w14:textId="77777777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睡眠する際にBGMを流す機能（デフォルトで5曲程度入れる）</w:t>
                        </w:r>
                      </w:p>
                      <w:p w14:paraId="286835DF" w14:textId="4ADDF00F" w:rsidR="005D006A" w:rsidRDefault="005D006A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音楽の切り替えをシェイクで行う</w:t>
                        </w:r>
                      </w:p>
                    </w:tc>
                  </w:tr>
                  <w:tr w:rsidR="00EF3903" w14:paraId="3FC6961C" w14:textId="77777777" w:rsidTr="007F5D8F">
                    <w:tc>
                      <w:tcPr>
                        <w:tcW w:w="24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78EECDA" w14:textId="3355C12D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・タイマー機能</w:t>
                        </w:r>
                      </w:p>
                    </w:tc>
                    <w:tc>
                      <w:tcPr>
                        <w:tcW w:w="66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121264A" w14:textId="25BBAA05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BGMを指定した時間流し、自動的にBGMを切る機能(30分後や1時間後にOFFにする</w:t>
                        </w:r>
                        <w:r>
                          <w:rPr>
                            <w:rFonts w:ascii="ＭＳ ゴシック" w:eastAsia="ＭＳ ゴシック" w:hAnsi="ＭＳ ゴシック"/>
                            <w:sz w:val="22"/>
                          </w:rPr>
                          <w:t>)</w:t>
                        </w:r>
                      </w:p>
                    </w:tc>
                  </w:tr>
                  <w:tr w:rsidR="00EF3903" w14:paraId="3CF8AF51" w14:textId="77777777" w:rsidTr="007F5D8F">
                    <w:tc>
                      <w:tcPr>
                        <w:tcW w:w="24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07996F9" w14:textId="50A9B452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・アラーム機能</w:t>
                        </w:r>
                      </w:p>
                    </w:tc>
                    <w:tc>
                      <w:tcPr>
                        <w:tcW w:w="66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83A2CC4" w14:textId="583F30F7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指定した時間にアラームを流す機能。アラームの音は優しい音</w:t>
                        </w:r>
                        <w:r w:rsidR="00683F94"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でフェードインで流すように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し、流れるBGMは同じBGMではなく、ランダムに流す。</w:t>
                        </w:r>
                      </w:p>
                      <w:p w14:paraId="5F0375D4" w14:textId="77777777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また、イヤホンを繋いでいる</w:t>
                        </w:r>
                        <w:r w:rsidR="001D25C1"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場合、イヤホンからのみアラームを流すようにする</w:t>
                        </w:r>
                      </w:p>
                      <w:p w14:paraId="5A388EF5" w14:textId="77777777" w:rsidR="005D006A" w:rsidRDefault="005D006A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スヌーズ機能を実装。2～3回流すようにする。</w:t>
                        </w:r>
                      </w:p>
                      <w:p w14:paraId="13A1B064" w14:textId="6AFA788A" w:rsidR="005D006A" w:rsidRDefault="005D006A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止める方法はバーをスワイプして止める</w:t>
                        </w:r>
                      </w:p>
                    </w:tc>
                  </w:tr>
                  <w:tr w:rsidR="001D25C1" w14:paraId="55BF6369" w14:textId="77777777" w:rsidTr="00EF3903">
                    <w:tc>
                      <w:tcPr>
                        <w:tcW w:w="24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C68CD42" w14:textId="141352BD" w:rsidR="001D25C1" w:rsidRDefault="001D25C1" w:rsidP="001D25C1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ユーザー機能</w:t>
                        </w:r>
                      </w:p>
                    </w:tc>
                    <w:tc>
                      <w:tcPr>
                        <w:tcW w:w="66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B974859" w14:textId="5A1AB2C0" w:rsidR="001D25C1" w:rsidRDefault="001D25C1" w:rsidP="001D25C1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</w:p>
                    </w:tc>
                  </w:tr>
                  <w:tr w:rsidR="001D25C1" w14:paraId="002AFBB7" w14:textId="77777777" w:rsidTr="007F5D8F">
                    <w:tc>
                      <w:tcPr>
                        <w:tcW w:w="24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BC32FF8" w14:textId="7EF44A30" w:rsidR="001D25C1" w:rsidRDefault="001D25C1" w:rsidP="001D25C1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・BGM登録機能</w:t>
                        </w:r>
                      </w:p>
                    </w:tc>
                    <w:tc>
                      <w:tcPr>
                        <w:tcW w:w="66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A1419B4" w14:textId="450E0A1E" w:rsidR="001D25C1" w:rsidRDefault="001D25C1" w:rsidP="001D25C1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ユーザーは1曲だけ、自分の好きな</w:t>
                        </w:r>
                        <w:r w:rsidR="009C10C7"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音楽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を登録することができる。</w:t>
                        </w:r>
                      </w:p>
                    </w:tc>
                  </w:tr>
                </w:tbl>
                <w:p w14:paraId="0C074F7C" w14:textId="1CC168B9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●技術一覧</w:t>
                  </w:r>
                </w:p>
                <w:p w14:paraId="3C32FD0F" w14:textId="714B929F" w:rsidR="001D25C1" w:rsidRDefault="001D25C1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・BGM機能、B</w:t>
                  </w:r>
                  <w:r>
                    <w:rPr>
                      <w:rFonts w:ascii="ＭＳ ゴシック" w:eastAsia="ＭＳ ゴシック" w:hAnsi="ＭＳ ゴシック"/>
                      <w:sz w:val="22"/>
                    </w:rPr>
                    <w:t>GM</w:t>
                  </w: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登録機能、タイマー機能、アラーム機能</w:t>
                  </w:r>
                </w:p>
                <w:p w14:paraId="712DEAFF" w14:textId="77777777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●実行環境</w:t>
                  </w:r>
                </w:p>
                <w:p w14:paraId="6F07C85F" w14:textId="4961C892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・</w:t>
                  </w:r>
                  <w:r w:rsidR="001D25C1">
                    <w:rPr>
                      <w:rFonts w:ascii="ＭＳ ゴシック" w:eastAsia="ＭＳ ゴシック" w:hAnsi="ＭＳ ゴシック" w:hint="eastAsia"/>
                      <w:sz w:val="22"/>
                    </w:rPr>
                    <w:t>Android端末</w:t>
                  </w:r>
                </w:p>
                <w:p w14:paraId="189ED043" w14:textId="2E22A823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●使用言語・環境</w:t>
                  </w:r>
                </w:p>
                <w:p w14:paraId="27C5ACF0" w14:textId="1E93FB4F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使用言語：</w:t>
                  </w:r>
                  <w:r w:rsidR="001E7B5B">
                    <w:rPr>
                      <w:rFonts w:ascii="ＭＳ ゴシック" w:eastAsia="ＭＳ ゴシック" w:hAnsi="ＭＳ ゴシック" w:hint="eastAsia"/>
                      <w:sz w:val="22"/>
                    </w:rPr>
                    <w:t>K</w:t>
                  </w:r>
                  <w:r w:rsidR="00E04FC5">
                    <w:rPr>
                      <w:rFonts w:ascii="ＭＳ ゴシック" w:eastAsia="ＭＳ ゴシック" w:hAnsi="ＭＳ ゴシック"/>
                      <w:sz w:val="22"/>
                    </w:rPr>
                    <w:t>ot</w:t>
                  </w:r>
                  <w:r w:rsidR="001E7B5B">
                    <w:rPr>
                      <w:rFonts w:ascii="ＭＳ ゴシック" w:eastAsia="ＭＳ ゴシック" w:hAnsi="ＭＳ ゴシック" w:hint="eastAsia"/>
                      <w:sz w:val="22"/>
                    </w:rPr>
                    <w:t>l</w:t>
                  </w:r>
                  <w:r w:rsidR="00E04FC5">
                    <w:rPr>
                      <w:rFonts w:ascii="ＭＳ ゴシック" w:eastAsia="ＭＳ ゴシック" w:hAnsi="ＭＳ ゴシック"/>
                      <w:sz w:val="22"/>
                    </w:rPr>
                    <w:t>in</w:t>
                  </w:r>
                  <w:r w:rsidR="00084DF1">
                    <w:rPr>
                      <w:rFonts w:ascii="ＭＳ ゴシック" w:eastAsia="ＭＳ ゴシック" w:hAnsi="ＭＳ ゴシック" w:hint="eastAsia"/>
                      <w:sz w:val="22"/>
                    </w:rPr>
                    <w:t xml:space="preserve">　</w:t>
                  </w: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環境：</w:t>
                  </w:r>
                  <w:r w:rsidR="00E04FC5">
                    <w:rPr>
                      <w:rFonts w:ascii="ＭＳ ゴシック" w:eastAsia="ＭＳ ゴシック" w:hAnsi="ＭＳ ゴシック"/>
                      <w:sz w:val="22"/>
                    </w:rPr>
                    <w:t>Android Studio</w:t>
                  </w:r>
                </w:p>
                <w:p w14:paraId="17E90F27" w14:textId="270C8E8E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</w:tbl>
          <w:p w14:paraId="1CF04D78" w14:textId="77777777" w:rsidR="00EC2758" w:rsidRPr="000D1A94" w:rsidRDefault="00EC2758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</w:tc>
      </w:tr>
    </w:tbl>
    <w:p w14:paraId="18C59FED" w14:textId="0B4667DF" w:rsidR="002232B0" w:rsidRDefault="002232B0" w:rsidP="007A2B6C">
      <w:pPr>
        <w:jc w:val="left"/>
      </w:pPr>
    </w:p>
    <w:p w14:paraId="270B9E52" w14:textId="03C56E22" w:rsidR="00683F94" w:rsidRDefault="00683F94" w:rsidP="007A2B6C">
      <w:pPr>
        <w:jc w:val="left"/>
      </w:pPr>
    </w:p>
    <w:p w14:paraId="481EC69F" w14:textId="5FB6AB69" w:rsidR="00683F94" w:rsidRDefault="00683F94" w:rsidP="007A2B6C">
      <w:pPr>
        <w:jc w:val="left"/>
      </w:pPr>
    </w:p>
    <w:p w14:paraId="62DAFDD0" w14:textId="77777777" w:rsidR="00683F94" w:rsidRDefault="00683F94" w:rsidP="007A2B6C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702067" w:rsidRPr="00584A1A" w14:paraId="22DE5737" w14:textId="77777777" w:rsidTr="004877AC">
        <w:trPr>
          <w:trHeight w:val="395"/>
        </w:trPr>
        <w:tc>
          <w:tcPr>
            <w:tcW w:w="9854" w:type="dxa"/>
            <w:shd w:val="clear" w:color="auto" w:fill="BFBFBF" w:themeFill="background1" w:themeFillShade="BF"/>
          </w:tcPr>
          <w:p w14:paraId="7095189E" w14:textId="77777777" w:rsidR="00241993" w:rsidRPr="002232B0" w:rsidRDefault="00033393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lastRenderedPageBreak/>
              <w:t>期待する効果</w:t>
            </w:r>
          </w:p>
        </w:tc>
      </w:tr>
      <w:tr w:rsidR="00702067" w:rsidRPr="00584A1A" w14:paraId="0DB100C9" w14:textId="77777777" w:rsidTr="00722CBC">
        <w:trPr>
          <w:trHeight w:val="3109"/>
        </w:trPr>
        <w:tc>
          <w:tcPr>
            <w:tcW w:w="9854" w:type="dxa"/>
          </w:tcPr>
          <w:p w14:paraId="2193B7FB" w14:textId="38C8C767" w:rsidR="00B53FBD" w:rsidRDefault="009329C4" w:rsidP="002F28E8">
            <w:pPr>
              <w:pStyle w:val="a9"/>
              <w:numPr>
                <w:ilvl w:val="0"/>
                <w:numId w:val="12"/>
              </w:numPr>
              <w:spacing w:line="400" w:lineRule="exact"/>
              <w:ind w:leftChars="0"/>
              <w:jc w:val="lef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寝つきを良くし、睡眠導入のサポートをする</w:t>
            </w:r>
          </w:p>
          <w:p w14:paraId="0996929D" w14:textId="7FC9FBA2" w:rsidR="00E9631F" w:rsidRDefault="00E9631F" w:rsidP="002F28E8">
            <w:pPr>
              <w:pStyle w:val="a9"/>
              <w:numPr>
                <w:ilvl w:val="0"/>
                <w:numId w:val="12"/>
              </w:numPr>
              <w:spacing w:line="400" w:lineRule="exact"/>
              <w:ind w:leftChars="0"/>
              <w:jc w:val="lef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寝つきやすい音楽を探す手間を省く</w:t>
            </w:r>
          </w:p>
          <w:p w14:paraId="02C7675F" w14:textId="064522D0" w:rsidR="00AD7760" w:rsidRDefault="00104DBA" w:rsidP="002F28E8">
            <w:pPr>
              <w:pStyle w:val="a9"/>
              <w:numPr>
                <w:ilvl w:val="0"/>
                <w:numId w:val="12"/>
              </w:numPr>
              <w:spacing w:line="400" w:lineRule="exact"/>
              <w:ind w:leftChars="0"/>
              <w:jc w:val="lef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起床時のアラームを優しい音にすることで、寝起きを心地よいものにする</w:t>
            </w:r>
          </w:p>
          <w:p w14:paraId="2555409C" w14:textId="233CA469" w:rsidR="002C220D" w:rsidRDefault="002C220D" w:rsidP="002F28E8">
            <w:pPr>
              <w:pStyle w:val="a9"/>
              <w:numPr>
                <w:ilvl w:val="0"/>
                <w:numId w:val="12"/>
              </w:numPr>
              <w:spacing w:line="400" w:lineRule="exact"/>
              <w:ind w:leftChars="0"/>
              <w:jc w:val="lef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通勤、通学のちょっとした時間を睡眠に使うためのサポートになる</w:t>
            </w:r>
          </w:p>
          <w:p w14:paraId="514ED433" w14:textId="77777777" w:rsidR="00E9631F" w:rsidRDefault="001E289B" w:rsidP="00AD7760">
            <w:pPr>
              <w:pStyle w:val="a9"/>
              <w:numPr>
                <w:ilvl w:val="0"/>
                <w:numId w:val="12"/>
              </w:numPr>
              <w:spacing w:line="400" w:lineRule="exact"/>
              <w:ind w:leftChars="0"/>
              <w:jc w:val="lef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睡眠以外の使用法として</w:t>
            </w:r>
            <w:r w:rsidR="0022555B">
              <w:rPr>
                <w:rFonts w:ascii="メイリオ" w:eastAsia="メイリオ" w:hAnsi="メイリオ" w:hint="eastAsia"/>
                <w:szCs w:val="21"/>
              </w:rPr>
              <w:t>勉強や作業など集中したいときのBGMとしても使用できる</w:t>
            </w:r>
          </w:p>
          <w:p w14:paraId="2EDDCA92" w14:textId="01DE4977" w:rsidR="00487531" w:rsidRPr="00AD7760" w:rsidRDefault="00487531" w:rsidP="00AD7760">
            <w:pPr>
              <w:pStyle w:val="a9"/>
              <w:numPr>
                <w:ilvl w:val="0"/>
                <w:numId w:val="12"/>
              </w:numPr>
              <w:spacing w:line="400" w:lineRule="exact"/>
              <w:ind w:leftChars="0"/>
              <w:jc w:val="lef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睡眠が改善されることで遅刻が減り、姫野先生が大喜び</w:t>
            </w:r>
          </w:p>
        </w:tc>
      </w:tr>
    </w:tbl>
    <w:p w14:paraId="5A77DCE9" w14:textId="20783D55" w:rsidR="002A5ED9" w:rsidRDefault="002A5ED9" w:rsidP="002A5ED9">
      <w:pPr>
        <w:jc w:val="left"/>
      </w:pPr>
    </w:p>
    <w:p w14:paraId="3FD5B7DA" w14:textId="04FAF519" w:rsidR="001D25C1" w:rsidRDefault="001D25C1" w:rsidP="002A5ED9">
      <w:pPr>
        <w:jc w:val="left"/>
      </w:pPr>
    </w:p>
    <w:p w14:paraId="2A997DD3" w14:textId="5D7CD4E7" w:rsidR="001D25C1" w:rsidRDefault="001D25C1" w:rsidP="002A5ED9">
      <w:pPr>
        <w:jc w:val="left"/>
      </w:pPr>
    </w:p>
    <w:p w14:paraId="397B13A9" w14:textId="02E4D309" w:rsidR="001D25C1" w:rsidRDefault="001D25C1" w:rsidP="002A5ED9">
      <w:pPr>
        <w:jc w:val="left"/>
      </w:pPr>
    </w:p>
    <w:p w14:paraId="1F80B53F" w14:textId="27B5F57A" w:rsidR="00683F94" w:rsidRDefault="00683F94" w:rsidP="002A5ED9">
      <w:pPr>
        <w:jc w:val="left"/>
      </w:pPr>
    </w:p>
    <w:p w14:paraId="0A970DA9" w14:textId="5FF3B2AE" w:rsidR="00683F94" w:rsidRDefault="00683F94" w:rsidP="002A5ED9">
      <w:pPr>
        <w:jc w:val="left"/>
      </w:pPr>
    </w:p>
    <w:p w14:paraId="4AF58431" w14:textId="47DD1C46" w:rsidR="00683F94" w:rsidRDefault="00683F94" w:rsidP="002A5ED9">
      <w:pPr>
        <w:jc w:val="left"/>
      </w:pPr>
    </w:p>
    <w:p w14:paraId="2C487266" w14:textId="77777777" w:rsidR="00683F94" w:rsidRDefault="00683F94" w:rsidP="002A5ED9">
      <w:pPr>
        <w:jc w:val="left"/>
      </w:pPr>
    </w:p>
    <w:p w14:paraId="4EA70F54" w14:textId="77777777" w:rsidR="001D25C1" w:rsidRDefault="001D25C1" w:rsidP="002A5ED9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2A5ED9" w:rsidRPr="00584A1A" w14:paraId="3C4D1464" w14:textId="77777777" w:rsidTr="004877AC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14:paraId="4362B1D5" w14:textId="7C3B1E84" w:rsidR="002A5ED9" w:rsidRPr="002232B0" w:rsidRDefault="00564F37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システム構成図</w:t>
            </w:r>
          </w:p>
        </w:tc>
      </w:tr>
      <w:tr w:rsidR="002A5ED9" w:rsidRPr="00584A1A" w14:paraId="3D31B499" w14:textId="77777777" w:rsidTr="00EB4310">
        <w:trPr>
          <w:trHeight w:val="70"/>
        </w:trPr>
        <w:tc>
          <w:tcPr>
            <w:tcW w:w="9835" w:type="dxa"/>
          </w:tcPr>
          <w:p w14:paraId="74495AEA" w14:textId="7B7DD320" w:rsidR="00722CBC" w:rsidRPr="00DE7C92" w:rsidRDefault="0033699B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D69073F" wp14:editId="21EB27B2">
                      <wp:simplePos x="0" y="0"/>
                      <wp:positionH relativeFrom="column">
                        <wp:posOffset>2045162</wp:posOffset>
                      </wp:positionH>
                      <wp:positionV relativeFrom="paragraph">
                        <wp:posOffset>430587</wp:posOffset>
                      </wp:positionV>
                      <wp:extent cx="184958" cy="199505"/>
                      <wp:effectExtent l="0" t="0" r="81915" b="48260"/>
                      <wp:wrapNone/>
                      <wp:docPr id="17" name="直線矢印コネクタ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958" cy="199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3145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7" o:spid="_x0000_s1026" type="#_x0000_t32" style="position:absolute;left:0;text-align:left;margin-left:161.05pt;margin-top:33.9pt;width:14.55pt;height:15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53F36EB" wp14:editId="6D87B224">
                      <wp:simplePos x="0" y="0"/>
                      <wp:positionH relativeFrom="column">
                        <wp:posOffset>1324725</wp:posOffset>
                      </wp:positionH>
                      <wp:positionV relativeFrom="paragraph">
                        <wp:posOffset>-12759</wp:posOffset>
                      </wp:positionV>
                      <wp:extent cx="2446020" cy="484909"/>
                      <wp:effectExtent l="0" t="0" r="0" b="0"/>
                      <wp:wrapNone/>
                      <wp:docPr id="3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6020" cy="4849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C33795" w14:textId="7097A9E2" w:rsidR="00575C6E" w:rsidRDefault="0033699B" w:rsidP="00CB3326">
                                  <w:r>
                                    <w:rPr>
                                      <w:rFonts w:hint="eastAsia"/>
                                    </w:rPr>
                                    <w:t>追加音楽</w:t>
                                  </w:r>
                                  <w:r w:rsidR="00575C6E">
                                    <w:rPr>
                                      <w:rFonts w:hint="eastAsia"/>
                                    </w:rPr>
                                    <w:t>の保管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やデータベース接続</w:t>
                                  </w:r>
                                  <w:r w:rsidR="00575C6E">
                                    <w:rPr>
                                      <w:rFonts w:hint="eastAsia"/>
                                    </w:rPr>
                                    <w:t>などをする。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3F36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3" o:spid="_x0000_s1027" type="#_x0000_t202" style="position:absolute;margin-left:104.3pt;margin-top:-1pt;width:192.6pt;height:38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" filled="f" stroked="f">
                      <v:textbox>
                        <w:txbxContent>
                          <w:p w14:paraId="7DC33795" w14:textId="7097A9E2" w:rsidR="00575C6E" w:rsidRDefault="0033699B" w:rsidP="00CB3326">
                            <w:r>
                              <w:rPr>
                                <w:rFonts w:hint="eastAsia"/>
                              </w:rPr>
                              <w:t>追加音楽</w:t>
                            </w:r>
                            <w:r w:rsidR="00575C6E">
                              <w:rPr>
                                <w:rFonts w:hint="eastAsia"/>
                              </w:rPr>
                              <w:t>の保管</w:t>
                            </w:r>
                            <w:r>
                              <w:rPr>
                                <w:rFonts w:hint="eastAsia"/>
                              </w:rPr>
                              <w:t>やデータベース接続</w:t>
                            </w:r>
                            <w:r w:rsidR="00575C6E">
                              <w:rPr>
                                <w:rFonts w:hint="eastAsia"/>
                              </w:rPr>
                              <w:t>などをする。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4A7B736" wp14:editId="6F101032">
                      <wp:simplePos x="0" y="0"/>
                      <wp:positionH relativeFrom="column">
                        <wp:posOffset>3832398</wp:posOffset>
                      </wp:positionH>
                      <wp:positionV relativeFrom="paragraph">
                        <wp:posOffset>222770</wp:posOffset>
                      </wp:positionV>
                      <wp:extent cx="2011680" cy="561109"/>
                      <wp:effectExtent l="0" t="0" r="0" b="0"/>
                      <wp:wrapNone/>
                      <wp:docPr id="14" name="テキスト ボック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56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40AB0A" w14:textId="304D6E64" w:rsidR="00CB3326" w:rsidRDefault="00CB3326" w:rsidP="00CB3326">
                                  <w:r>
                                    <w:rPr>
                                      <w:rFonts w:hint="eastAsia"/>
                                    </w:rPr>
                                    <w:t>メンテナンスと</w:t>
                                  </w:r>
                                  <w:r w:rsidR="0033699B">
                                    <w:rPr>
                                      <w:rFonts w:hint="eastAsia"/>
                                    </w:rPr>
                                    <w:t>追加の音楽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を</w:t>
                                  </w:r>
                                  <w:r w:rsidR="0033699B">
                                    <w:rPr>
                                      <w:rFonts w:hint="eastAsia"/>
                                    </w:rPr>
                                    <w:t>サーバーに入れる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7B736" id="テキスト ボックス 14" o:spid="_x0000_s1028" type="#_x0000_t202" style="position:absolute;margin-left:301.75pt;margin-top:17.55pt;width:158.4pt;height:44.2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" filled="f" stroked="f">
                      <v:textbox>
                        <w:txbxContent>
                          <w:p w14:paraId="0340AB0A" w14:textId="304D6E64" w:rsidR="00CB3326" w:rsidRDefault="00CB3326" w:rsidP="00CB3326">
                            <w:r>
                              <w:rPr>
                                <w:rFonts w:hint="eastAsia"/>
                              </w:rPr>
                              <w:t>メンテナンスと</w:t>
                            </w:r>
                            <w:r w:rsidR="0033699B">
                              <w:rPr>
                                <w:rFonts w:hint="eastAsia"/>
                              </w:rPr>
                              <w:t>追加の音楽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 w:rsidR="0033699B">
                              <w:rPr>
                                <w:rFonts w:hint="eastAsia"/>
                              </w:rPr>
                              <w:t>サーバーに入れる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5C6E">
              <w:rPr>
                <w:rFonts w:ascii="ＭＳ ゴシック" w:eastAsia="ＭＳ ゴシック" w:hAnsi="ＭＳ ゴシック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372F033" wp14:editId="3E118A11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909955</wp:posOffset>
                      </wp:positionV>
                      <wp:extent cx="182880" cy="640080"/>
                      <wp:effectExtent l="0" t="0" r="64770" b="64770"/>
                      <wp:wrapNone/>
                      <wp:docPr id="16" name="直線矢印コネクタ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640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ACAD6" id="直線矢印コネクタ 16" o:spid="_x0000_s1026" type="#_x0000_t32" style="position:absolute;left:0;text-align:left;margin-left:77.2pt;margin-top:71.65pt;width:14.4pt;height:50.4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" strokecolor="black [3040]">
                      <v:stroke endarrow="block"/>
                    </v:shape>
                  </w:pict>
                </mc:Fallback>
              </mc:AlternateContent>
            </w:r>
            <w:r w:rsidR="00575C6E">
              <w:rPr>
                <w:rFonts w:ascii="ＭＳ ゴシック" w:eastAsia="ＭＳ ゴシック" w:hAnsi="ＭＳ ゴシック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F82555" wp14:editId="7957A656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637540</wp:posOffset>
                      </wp:positionV>
                      <wp:extent cx="1973580" cy="274320"/>
                      <wp:effectExtent l="0" t="0" r="0" b="0"/>
                      <wp:wrapNone/>
                      <wp:docPr id="10" name="テキスト ボック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358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8F266D" w14:textId="283BA5ED" w:rsidR="00CB3326" w:rsidRDefault="0033699B" w:rsidP="00CB3326"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睡眠を導入します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82555" id="テキスト ボックス 10" o:spid="_x0000_s1029" type="#_x0000_t202" style="position:absolute;margin-left:-1.4pt;margin-top:50.2pt;width:155.4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" filled="f" stroked="f">
                      <v:textbox>
                        <w:txbxContent>
                          <w:p w14:paraId="638F266D" w14:textId="283BA5ED" w:rsidR="00CB3326" w:rsidRDefault="0033699B" w:rsidP="00CB3326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睡眠を導入します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5C6E">
              <w:rPr>
                <w:rFonts w:ascii="ＭＳ ゴシック" w:eastAsia="ＭＳ ゴシック" w:hAnsi="ＭＳ ゴシック"/>
                <w:b/>
                <w:noProof/>
                <w:szCs w:val="21"/>
              </w:rPr>
              <w:drawing>
                <wp:anchor distT="0" distB="0" distL="114300" distR="114300" simplePos="0" relativeHeight="251651583" behindDoc="0" locked="0" layoutInCell="1" allowOverlap="1" wp14:anchorId="5B3C3C4C" wp14:editId="04F93A10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300355</wp:posOffset>
                  </wp:positionV>
                  <wp:extent cx="5777230" cy="2567940"/>
                  <wp:effectExtent l="0" t="0" r="0" b="3810"/>
                  <wp:wrapTopAndBottom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モバイル端末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23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6EA3982" w14:textId="0F0ECCF9" w:rsidR="002A5ED9" w:rsidRPr="00241993" w:rsidRDefault="002A5ED9" w:rsidP="002A5ED9">
      <w:pPr>
        <w:jc w:val="left"/>
      </w:pPr>
    </w:p>
    <w:p w14:paraId="52AD0798" w14:textId="0647F79F" w:rsidR="00564F37" w:rsidRDefault="00564F37" w:rsidP="00564F37">
      <w:pPr>
        <w:jc w:val="left"/>
      </w:pPr>
    </w:p>
    <w:p w14:paraId="11F34730" w14:textId="3CFEA74C" w:rsidR="00683F94" w:rsidRDefault="00683F94" w:rsidP="00564F37">
      <w:pPr>
        <w:jc w:val="left"/>
      </w:pPr>
    </w:p>
    <w:p w14:paraId="1064E48E" w14:textId="09A0DC2E" w:rsidR="00683F94" w:rsidRDefault="00683F94" w:rsidP="00564F37">
      <w:pPr>
        <w:jc w:val="left"/>
      </w:pPr>
    </w:p>
    <w:p w14:paraId="7B2B73D9" w14:textId="4D08534D" w:rsidR="00683F94" w:rsidRDefault="00683F94" w:rsidP="00564F37">
      <w:pPr>
        <w:jc w:val="left"/>
      </w:pPr>
    </w:p>
    <w:p w14:paraId="53709A65" w14:textId="21E00456" w:rsidR="00683F94" w:rsidRDefault="00683F94" w:rsidP="00564F37">
      <w:pPr>
        <w:jc w:val="left"/>
      </w:pPr>
    </w:p>
    <w:p w14:paraId="2A132372" w14:textId="3B439BD7" w:rsidR="00683F94" w:rsidRDefault="00683F94" w:rsidP="00564F37">
      <w:pPr>
        <w:jc w:val="left"/>
      </w:pPr>
    </w:p>
    <w:p w14:paraId="2BBE4F43" w14:textId="3EF3941B" w:rsidR="00683F94" w:rsidRDefault="00683F94" w:rsidP="00564F37">
      <w:pPr>
        <w:jc w:val="left"/>
      </w:pPr>
    </w:p>
    <w:p w14:paraId="2185B6B0" w14:textId="21BE407A" w:rsidR="00683F94" w:rsidRDefault="00683F94" w:rsidP="00564F37">
      <w:pPr>
        <w:jc w:val="left"/>
      </w:pPr>
    </w:p>
    <w:p w14:paraId="1ABC4730" w14:textId="4403BF20" w:rsidR="00683F94" w:rsidRDefault="00683F94" w:rsidP="00564F37">
      <w:pPr>
        <w:jc w:val="left"/>
      </w:pPr>
    </w:p>
    <w:p w14:paraId="5EC7FB6D" w14:textId="39056568" w:rsidR="00683F94" w:rsidRDefault="00683F94" w:rsidP="00564F37">
      <w:pPr>
        <w:jc w:val="left"/>
      </w:pPr>
    </w:p>
    <w:p w14:paraId="00C506A2" w14:textId="77777777" w:rsidR="00683F94" w:rsidRDefault="00683F94" w:rsidP="00564F37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564F37" w:rsidRPr="00584A1A" w14:paraId="20BB5AD5" w14:textId="77777777" w:rsidTr="00055B5F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14:paraId="5309241D" w14:textId="41050281" w:rsidR="00564F37" w:rsidRPr="002232B0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スケジュール</w:t>
            </w:r>
          </w:p>
        </w:tc>
      </w:tr>
      <w:tr w:rsidR="00564F37" w:rsidRPr="00584A1A" w14:paraId="584BD1C9" w14:textId="77777777" w:rsidTr="00055B5F">
        <w:trPr>
          <w:trHeight w:val="70"/>
        </w:trPr>
        <w:tc>
          <w:tcPr>
            <w:tcW w:w="9835" w:type="dxa"/>
          </w:tcPr>
          <w:p w14:paraId="4E5222D4" w14:textId="2FBD25F7" w:rsidR="00564F37" w:rsidRDefault="009247B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lastRenderedPageBreak/>
              <w:t>全体で約120コマ</w:t>
            </w:r>
          </w:p>
          <w:p w14:paraId="0666425C" w14:textId="77777777" w:rsidR="00C13817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  <w:p w14:paraId="083696C3" w14:textId="5C1E11AF" w:rsidR="009247B7" w:rsidRPr="00C13817" w:rsidRDefault="009247B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 w:rsidRPr="00C13817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設計書作成(27コマ</w:t>
            </w:r>
            <w:r w:rsidRPr="00C13817">
              <w:rPr>
                <w:rFonts w:ascii="ＭＳ ゴシック" w:eastAsia="ＭＳ ゴシック" w:hAnsi="ＭＳ ゴシック"/>
                <w:b/>
                <w:bCs/>
                <w:szCs w:val="21"/>
              </w:rPr>
              <w:t>)</w:t>
            </w:r>
          </w:p>
          <w:p w14:paraId="118FDBB7" w14:textId="77777777" w:rsidR="00C13817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  <w:p w14:paraId="7C261EB5" w14:textId="7321333D" w:rsidR="009247B7" w:rsidRDefault="009247B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 w:rsidRPr="00C13817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開発(70コマ</w:t>
            </w:r>
            <w:r w:rsidRPr="00C13817">
              <w:rPr>
                <w:rFonts w:ascii="ＭＳ ゴシック" w:eastAsia="ＭＳ ゴシック" w:hAnsi="ＭＳ ゴシック"/>
                <w:b/>
                <w:bCs/>
                <w:szCs w:val="21"/>
              </w:rPr>
              <w:t>)</w:t>
            </w:r>
          </w:p>
          <w:p w14:paraId="5BB7A837" w14:textId="77777777" w:rsidR="00C13817" w:rsidRPr="00C13817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</w:p>
          <w:p w14:paraId="5356AF47" w14:textId="3A51BE45" w:rsidR="00C13817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Kotlin学習コスト(20コマ</w:t>
            </w:r>
            <w:r>
              <w:rPr>
                <w:rFonts w:ascii="ＭＳ ゴシック" w:eastAsia="ＭＳ ゴシック" w:hAnsi="ＭＳ ゴシック"/>
                <w:szCs w:val="21"/>
              </w:rPr>
              <w:t>)</w:t>
            </w:r>
          </w:p>
          <w:p w14:paraId="6CFD2E96" w14:textId="77777777" w:rsidR="00C13817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  <w:p w14:paraId="6CD92A9C" w14:textId="4A5ABA0F" w:rsidR="009247B7" w:rsidRDefault="009247B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Android</w:t>
            </w:r>
          </w:p>
          <w:p w14:paraId="15A0C032" w14:textId="04EB0D1F" w:rsidR="009247B7" w:rsidRDefault="009247B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</w:t>
            </w:r>
            <w:r w:rsidR="00C13817">
              <w:rPr>
                <w:rFonts w:ascii="ＭＳ ゴシック" w:eastAsia="ＭＳ ゴシック" w:hAnsi="ＭＳ ゴシック" w:hint="eastAsia"/>
                <w:szCs w:val="21"/>
              </w:rPr>
              <w:t>睡眠関連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機能(</w:t>
            </w:r>
            <w:r w:rsidR="00C13817">
              <w:rPr>
                <w:rFonts w:ascii="ＭＳ ゴシック" w:eastAsia="ＭＳ ゴシック" w:hAnsi="ＭＳ ゴシック" w:hint="eastAsia"/>
                <w:szCs w:val="21"/>
              </w:rPr>
              <w:t>10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コマ)</w:t>
            </w:r>
          </w:p>
          <w:p w14:paraId="0DC7E289" w14:textId="591B21CD" w:rsidR="009247B7" w:rsidRDefault="009247B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</w:t>
            </w:r>
            <w:r w:rsidR="00C13817">
              <w:rPr>
                <w:rFonts w:ascii="ＭＳ ゴシック" w:eastAsia="ＭＳ ゴシック" w:hAnsi="ＭＳ ゴシック" w:hint="eastAsia"/>
                <w:szCs w:val="21"/>
              </w:rPr>
              <w:t>BGM機能(10コマ</w:t>
            </w:r>
            <w:r w:rsidR="00C13817">
              <w:rPr>
                <w:rFonts w:ascii="ＭＳ ゴシック" w:eastAsia="ＭＳ ゴシック" w:hAnsi="ＭＳ ゴシック"/>
                <w:szCs w:val="21"/>
              </w:rPr>
              <w:t>)</w:t>
            </w:r>
          </w:p>
          <w:p w14:paraId="7D418F7B" w14:textId="131CAA44" w:rsidR="00C13817" w:rsidRDefault="00C1381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・デザイン(30コマ</w:t>
            </w:r>
            <w:r>
              <w:rPr>
                <w:rFonts w:ascii="ＭＳ ゴシック" w:eastAsia="ＭＳ ゴシック" w:hAnsi="ＭＳ ゴシック"/>
                <w:szCs w:val="21"/>
              </w:rPr>
              <w:t>)</w:t>
            </w:r>
          </w:p>
          <w:p w14:paraId="78E8D838" w14:textId="3FA5D450" w:rsidR="00C13817" w:rsidRDefault="00C1381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サーバー</w:t>
            </w:r>
          </w:p>
          <w:p w14:paraId="57CEE7CA" w14:textId="15261C56" w:rsidR="00C13817" w:rsidRDefault="00C1381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・データベース接続(10コマ</w:t>
            </w:r>
            <w:r>
              <w:rPr>
                <w:rFonts w:ascii="ＭＳ ゴシック" w:eastAsia="ＭＳ ゴシック" w:hAnsi="ＭＳ ゴシック"/>
                <w:szCs w:val="21"/>
              </w:rPr>
              <w:t>)</w:t>
            </w:r>
          </w:p>
          <w:p w14:paraId="3A72728B" w14:textId="3E16BB9F" w:rsidR="00C13817" w:rsidRDefault="00C1381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・BGM登録機能(10コマ</w:t>
            </w:r>
            <w:r>
              <w:rPr>
                <w:rFonts w:ascii="ＭＳ ゴシック" w:eastAsia="ＭＳ ゴシック" w:hAnsi="ＭＳ ゴシック"/>
                <w:szCs w:val="21"/>
              </w:rPr>
              <w:t>)</w:t>
            </w:r>
          </w:p>
          <w:p w14:paraId="09288920" w14:textId="77777777" w:rsidR="00C13817" w:rsidRPr="00C13817" w:rsidRDefault="00C1381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  <w:p w14:paraId="7D0F89CB" w14:textId="4C079680" w:rsidR="009247B7" w:rsidRPr="00C13817" w:rsidRDefault="009247B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 w:rsidRPr="00C13817">
              <w:rPr>
                <w:rFonts w:ascii="ＭＳ ゴシック" w:eastAsia="ＭＳ ゴシック" w:hAnsi="ＭＳ ゴシック"/>
                <w:b/>
                <w:bCs/>
                <w:szCs w:val="21"/>
              </w:rPr>
              <w:t>テスト</w:t>
            </w:r>
            <w:r w:rsidRPr="00C13817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(20コマ)</w:t>
            </w:r>
          </w:p>
          <w:p w14:paraId="2753A15D" w14:textId="698D9951" w:rsidR="00C13817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・運用テスト、修正、調整</w:t>
            </w:r>
          </w:p>
          <w:p w14:paraId="783FAE82" w14:textId="77777777" w:rsidR="00C13817" w:rsidRPr="00E9155C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  <w:p w14:paraId="2F3CC82F" w14:textId="4CBD044B" w:rsidR="00EC2758" w:rsidRPr="009247B7" w:rsidRDefault="009247B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 w:rsidRPr="00C13817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最終プレゼンテーション作成(3コマ)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※できるならテストと並行作業で作成</w:t>
            </w:r>
          </w:p>
          <w:p w14:paraId="1CB7F557" w14:textId="77777777" w:rsidR="00564F37" w:rsidRPr="00DE7C92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</w:tr>
    </w:tbl>
    <w:p w14:paraId="46DDBF56" w14:textId="77777777" w:rsidR="00241993" w:rsidRPr="00241993" w:rsidRDefault="00241993" w:rsidP="007A2B6C">
      <w:pPr>
        <w:jc w:val="left"/>
      </w:pPr>
    </w:p>
    <w:sectPr w:rsidR="00241993" w:rsidRPr="00241993" w:rsidSect="004877AC">
      <w:pgSz w:w="11906" w:h="16838" w:code="9"/>
      <w:pgMar w:top="851" w:right="1134" w:bottom="851" w:left="1134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06C82" w14:textId="77777777" w:rsidR="003F194E" w:rsidRDefault="003F194E" w:rsidP="001B78D6">
      <w:r>
        <w:separator/>
      </w:r>
    </w:p>
  </w:endnote>
  <w:endnote w:type="continuationSeparator" w:id="0">
    <w:p w14:paraId="592A8666" w14:textId="77777777" w:rsidR="003F194E" w:rsidRDefault="003F194E" w:rsidP="001B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5CEAA" w14:textId="77777777" w:rsidR="003F194E" w:rsidRDefault="003F194E" w:rsidP="001B78D6">
      <w:r>
        <w:separator/>
      </w:r>
    </w:p>
  </w:footnote>
  <w:footnote w:type="continuationSeparator" w:id="0">
    <w:p w14:paraId="572E13DD" w14:textId="77777777" w:rsidR="003F194E" w:rsidRDefault="003F194E" w:rsidP="001B7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F4C"/>
    <w:multiLevelType w:val="hybridMultilevel"/>
    <w:tmpl w:val="A6C0C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1A6FC2"/>
    <w:multiLevelType w:val="hybridMultilevel"/>
    <w:tmpl w:val="7FA0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614994"/>
    <w:multiLevelType w:val="hybridMultilevel"/>
    <w:tmpl w:val="DB42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114911"/>
    <w:multiLevelType w:val="hybridMultilevel"/>
    <w:tmpl w:val="15BAD24A"/>
    <w:lvl w:ilvl="0" w:tplc="BA76F5B8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A4653B"/>
    <w:multiLevelType w:val="hybridMultilevel"/>
    <w:tmpl w:val="15EA35F0"/>
    <w:lvl w:ilvl="0" w:tplc="86920376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5" w15:restartNumberingAfterBreak="0">
    <w:nsid w:val="19DC3892"/>
    <w:multiLevelType w:val="hybridMultilevel"/>
    <w:tmpl w:val="DB46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CB62DE"/>
    <w:multiLevelType w:val="hybridMultilevel"/>
    <w:tmpl w:val="6A5CB080"/>
    <w:lvl w:ilvl="0" w:tplc="D22C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06A70F8"/>
    <w:multiLevelType w:val="hybridMultilevel"/>
    <w:tmpl w:val="7164A8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B32C14"/>
    <w:multiLevelType w:val="hybridMultilevel"/>
    <w:tmpl w:val="8A14BE5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7904A6E"/>
    <w:multiLevelType w:val="hybridMultilevel"/>
    <w:tmpl w:val="E952972C"/>
    <w:lvl w:ilvl="0" w:tplc="B25E441A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467EA4"/>
    <w:multiLevelType w:val="hybridMultilevel"/>
    <w:tmpl w:val="667A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9C74263"/>
    <w:multiLevelType w:val="hybridMultilevel"/>
    <w:tmpl w:val="454CF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3CC1DCC"/>
    <w:multiLevelType w:val="hybridMultilevel"/>
    <w:tmpl w:val="BF98B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EB237C"/>
    <w:multiLevelType w:val="hybridMultilevel"/>
    <w:tmpl w:val="EFC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3"/>
  </w:num>
  <w:num w:numId="5">
    <w:abstractNumId w:val="1"/>
  </w:num>
  <w:num w:numId="6">
    <w:abstractNumId w:val="5"/>
  </w:num>
  <w:num w:numId="7">
    <w:abstractNumId w:val="8"/>
  </w:num>
  <w:num w:numId="8">
    <w:abstractNumId w:val="11"/>
  </w:num>
  <w:num w:numId="9">
    <w:abstractNumId w:val="4"/>
  </w:num>
  <w:num w:numId="10">
    <w:abstractNumId w:val="12"/>
  </w:num>
  <w:num w:numId="11">
    <w:abstractNumId w:val="3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98"/>
    <w:rsid w:val="0000497E"/>
    <w:rsid w:val="00005DC4"/>
    <w:rsid w:val="000232A1"/>
    <w:rsid w:val="00027545"/>
    <w:rsid w:val="00033393"/>
    <w:rsid w:val="00043E0D"/>
    <w:rsid w:val="00054884"/>
    <w:rsid w:val="0006675E"/>
    <w:rsid w:val="00084DF1"/>
    <w:rsid w:val="000923C4"/>
    <w:rsid w:val="00095411"/>
    <w:rsid w:val="000A7BB6"/>
    <w:rsid w:val="000C04E8"/>
    <w:rsid w:val="000C597F"/>
    <w:rsid w:val="000D1A94"/>
    <w:rsid w:val="000E07FB"/>
    <w:rsid w:val="000E7FF9"/>
    <w:rsid w:val="000F3697"/>
    <w:rsid w:val="00103556"/>
    <w:rsid w:val="00104DBA"/>
    <w:rsid w:val="00124AD5"/>
    <w:rsid w:val="00132BF7"/>
    <w:rsid w:val="001336D0"/>
    <w:rsid w:val="00146412"/>
    <w:rsid w:val="0015574C"/>
    <w:rsid w:val="001620BA"/>
    <w:rsid w:val="00163ED7"/>
    <w:rsid w:val="0017274D"/>
    <w:rsid w:val="0017560A"/>
    <w:rsid w:val="001812B9"/>
    <w:rsid w:val="001B78D6"/>
    <w:rsid w:val="001C08E4"/>
    <w:rsid w:val="001C4621"/>
    <w:rsid w:val="001D25C1"/>
    <w:rsid w:val="001D3A4D"/>
    <w:rsid w:val="001E0939"/>
    <w:rsid w:val="001E289B"/>
    <w:rsid w:val="001E3F22"/>
    <w:rsid w:val="001E7B5B"/>
    <w:rsid w:val="002232B0"/>
    <w:rsid w:val="0022555B"/>
    <w:rsid w:val="0023096A"/>
    <w:rsid w:val="00241993"/>
    <w:rsid w:val="0024532A"/>
    <w:rsid w:val="00271ED9"/>
    <w:rsid w:val="00283D57"/>
    <w:rsid w:val="00285E8C"/>
    <w:rsid w:val="00287BD5"/>
    <w:rsid w:val="002A5ED9"/>
    <w:rsid w:val="002C02CB"/>
    <w:rsid w:val="002C220D"/>
    <w:rsid w:val="002F2905"/>
    <w:rsid w:val="002F31C8"/>
    <w:rsid w:val="00301BFA"/>
    <w:rsid w:val="00304C9D"/>
    <w:rsid w:val="003136A7"/>
    <w:rsid w:val="00315360"/>
    <w:rsid w:val="0033699B"/>
    <w:rsid w:val="00343D7F"/>
    <w:rsid w:val="00375BD8"/>
    <w:rsid w:val="003B3585"/>
    <w:rsid w:val="003C0822"/>
    <w:rsid w:val="003D2360"/>
    <w:rsid w:val="003E27F0"/>
    <w:rsid w:val="003F194E"/>
    <w:rsid w:val="003F4683"/>
    <w:rsid w:val="003F5CF3"/>
    <w:rsid w:val="003F738F"/>
    <w:rsid w:val="00402409"/>
    <w:rsid w:val="004048EF"/>
    <w:rsid w:val="00416827"/>
    <w:rsid w:val="00456164"/>
    <w:rsid w:val="00457614"/>
    <w:rsid w:val="00457674"/>
    <w:rsid w:val="00463185"/>
    <w:rsid w:val="00487531"/>
    <w:rsid w:val="004877AC"/>
    <w:rsid w:val="004B4BE9"/>
    <w:rsid w:val="004D2423"/>
    <w:rsid w:val="00513D5F"/>
    <w:rsid w:val="0052660A"/>
    <w:rsid w:val="005305FC"/>
    <w:rsid w:val="0053268F"/>
    <w:rsid w:val="00533863"/>
    <w:rsid w:val="00537EBC"/>
    <w:rsid w:val="005449C8"/>
    <w:rsid w:val="00564F37"/>
    <w:rsid w:val="005663CA"/>
    <w:rsid w:val="0057563D"/>
    <w:rsid w:val="00575C6E"/>
    <w:rsid w:val="005802AA"/>
    <w:rsid w:val="00584A1A"/>
    <w:rsid w:val="00587445"/>
    <w:rsid w:val="005D006A"/>
    <w:rsid w:val="005F1F00"/>
    <w:rsid w:val="005F6BCB"/>
    <w:rsid w:val="00605E34"/>
    <w:rsid w:val="006375ED"/>
    <w:rsid w:val="00642C4A"/>
    <w:rsid w:val="00650E57"/>
    <w:rsid w:val="006560D4"/>
    <w:rsid w:val="0066292D"/>
    <w:rsid w:val="00683F94"/>
    <w:rsid w:val="0068662F"/>
    <w:rsid w:val="00690604"/>
    <w:rsid w:val="006A020C"/>
    <w:rsid w:val="006A5A69"/>
    <w:rsid w:val="006C59FA"/>
    <w:rsid w:val="006E25F7"/>
    <w:rsid w:val="006E286E"/>
    <w:rsid w:val="006F2DC0"/>
    <w:rsid w:val="006F357D"/>
    <w:rsid w:val="006F49B5"/>
    <w:rsid w:val="0070172F"/>
    <w:rsid w:val="00702067"/>
    <w:rsid w:val="00722CBC"/>
    <w:rsid w:val="00727230"/>
    <w:rsid w:val="00741A35"/>
    <w:rsid w:val="00744235"/>
    <w:rsid w:val="00745532"/>
    <w:rsid w:val="00747648"/>
    <w:rsid w:val="00753573"/>
    <w:rsid w:val="007621E3"/>
    <w:rsid w:val="007637D0"/>
    <w:rsid w:val="00767013"/>
    <w:rsid w:val="00774D70"/>
    <w:rsid w:val="0078247E"/>
    <w:rsid w:val="00787D09"/>
    <w:rsid w:val="007A2B00"/>
    <w:rsid w:val="007A2B6C"/>
    <w:rsid w:val="007C225D"/>
    <w:rsid w:val="007C617D"/>
    <w:rsid w:val="007D2F98"/>
    <w:rsid w:val="007F5D8F"/>
    <w:rsid w:val="00800C61"/>
    <w:rsid w:val="00801811"/>
    <w:rsid w:val="00802B85"/>
    <w:rsid w:val="00805D28"/>
    <w:rsid w:val="00841410"/>
    <w:rsid w:val="008660C1"/>
    <w:rsid w:val="00874004"/>
    <w:rsid w:val="00874865"/>
    <w:rsid w:val="00877BED"/>
    <w:rsid w:val="00886A88"/>
    <w:rsid w:val="008C1C87"/>
    <w:rsid w:val="008C32B5"/>
    <w:rsid w:val="008C61F8"/>
    <w:rsid w:val="008D4AB2"/>
    <w:rsid w:val="008F5880"/>
    <w:rsid w:val="00902F00"/>
    <w:rsid w:val="00906E13"/>
    <w:rsid w:val="00907B29"/>
    <w:rsid w:val="009247B7"/>
    <w:rsid w:val="009329C4"/>
    <w:rsid w:val="009420BC"/>
    <w:rsid w:val="00943830"/>
    <w:rsid w:val="009470C8"/>
    <w:rsid w:val="00964E4D"/>
    <w:rsid w:val="00970523"/>
    <w:rsid w:val="00970F78"/>
    <w:rsid w:val="0097519C"/>
    <w:rsid w:val="00981F65"/>
    <w:rsid w:val="00986F75"/>
    <w:rsid w:val="00994150"/>
    <w:rsid w:val="009A3E4F"/>
    <w:rsid w:val="009A524A"/>
    <w:rsid w:val="009B615A"/>
    <w:rsid w:val="009C10C7"/>
    <w:rsid w:val="009C3083"/>
    <w:rsid w:val="009D1F2E"/>
    <w:rsid w:val="00A11524"/>
    <w:rsid w:val="00A24471"/>
    <w:rsid w:val="00A24F0D"/>
    <w:rsid w:val="00A5480E"/>
    <w:rsid w:val="00A8026F"/>
    <w:rsid w:val="00A82911"/>
    <w:rsid w:val="00AB0C6C"/>
    <w:rsid w:val="00AC2893"/>
    <w:rsid w:val="00AD2510"/>
    <w:rsid w:val="00AD7760"/>
    <w:rsid w:val="00B060F8"/>
    <w:rsid w:val="00B3322D"/>
    <w:rsid w:val="00B41715"/>
    <w:rsid w:val="00B53FBD"/>
    <w:rsid w:val="00B6575B"/>
    <w:rsid w:val="00BE3498"/>
    <w:rsid w:val="00BF2D18"/>
    <w:rsid w:val="00C00688"/>
    <w:rsid w:val="00C13817"/>
    <w:rsid w:val="00C361D0"/>
    <w:rsid w:val="00C53872"/>
    <w:rsid w:val="00C563A0"/>
    <w:rsid w:val="00C630F3"/>
    <w:rsid w:val="00C63833"/>
    <w:rsid w:val="00C67391"/>
    <w:rsid w:val="00C94B40"/>
    <w:rsid w:val="00C97CF8"/>
    <w:rsid w:val="00CB032A"/>
    <w:rsid w:val="00CB3326"/>
    <w:rsid w:val="00D05CC9"/>
    <w:rsid w:val="00D402B0"/>
    <w:rsid w:val="00D63154"/>
    <w:rsid w:val="00D81309"/>
    <w:rsid w:val="00DB7BBB"/>
    <w:rsid w:val="00DD240E"/>
    <w:rsid w:val="00DE7C92"/>
    <w:rsid w:val="00E04FC5"/>
    <w:rsid w:val="00E1445A"/>
    <w:rsid w:val="00E16667"/>
    <w:rsid w:val="00E4374A"/>
    <w:rsid w:val="00E61C27"/>
    <w:rsid w:val="00E7177A"/>
    <w:rsid w:val="00E737CC"/>
    <w:rsid w:val="00E86C60"/>
    <w:rsid w:val="00E9155C"/>
    <w:rsid w:val="00E9631F"/>
    <w:rsid w:val="00EA13C7"/>
    <w:rsid w:val="00EA3CAB"/>
    <w:rsid w:val="00EB4310"/>
    <w:rsid w:val="00EC2758"/>
    <w:rsid w:val="00ED21E6"/>
    <w:rsid w:val="00ED4FF4"/>
    <w:rsid w:val="00EE47F6"/>
    <w:rsid w:val="00EF3903"/>
    <w:rsid w:val="00EF66E8"/>
    <w:rsid w:val="00F044F2"/>
    <w:rsid w:val="00F24C0F"/>
    <w:rsid w:val="00F30384"/>
    <w:rsid w:val="00F303D7"/>
    <w:rsid w:val="00F40B37"/>
    <w:rsid w:val="00F538A5"/>
    <w:rsid w:val="00F60F39"/>
    <w:rsid w:val="00F96B30"/>
    <w:rsid w:val="00FB0B9C"/>
    <w:rsid w:val="00FE0EAF"/>
    <w:rsid w:val="00F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42419A"/>
  <w15:docId w15:val="{B8E64F6C-7455-4A0A-BA4C-C188D419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75ED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F303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B78D6"/>
    <w:rPr>
      <w:kern w:val="2"/>
      <w:sz w:val="21"/>
      <w:szCs w:val="24"/>
    </w:rPr>
  </w:style>
  <w:style w:type="paragraph" w:styleId="a7">
    <w:name w:val="footer"/>
    <w:basedOn w:val="a"/>
    <w:link w:val="a8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B78D6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964E4D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DB7BB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hara\My%20Documents\tahara\&#40635;&#29983;&#22654;&#38306;&#36899;\&#25480;&#26989;&#38306;&#36899;\&#21330;&#30740;\&#20225;&#30011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889EE-0EA8-4B01-A9E7-0646D627A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企画書.dot</Template>
  <TotalTime>531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imamura</dc:creator>
  <cp:lastModifiedBy>minoru umeki</cp:lastModifiedBy>
  <cp:revision>15</cp:revision>
  <cp:lastPrinted>2014-09-12T05:24:00Z</cp:lastPrinted>
  <dcterms:created xsi:type="dcterms:W3CDTF">2019-07-19T06:53:00Z</dcterms:created>
  <dcterms:modified xsi:type="dcterms:W3CDTF">2019-09-02T07:16:00Z</dcterms:modified>
</cp:coreProperties>
</file>